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737"/>
        <w:gridCol w:w="1129"/>
        <w:gridCol w:w="2420"/>
        <w:gridCol w:w="4389"/>
      </w:tblGrid>
      <w:tr w:rsidR="00200C8F" w:rsidRPr="000F71E0" w:rsidTr="004671EB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200C8F" w:rsidRPr="000F71E0" w:rsidRDefault="00200C8F" w:rsidP="004671EB">
            <w:pPr>
              <w:pStyle w:val="Verses"/>
              <w:rPr>
                <w:b/>
              </w:rPr>
            </w:pPr>
            <w:bookmarkStart w:id="0" w:name="_GoBack"/>
            <w:bookmarkEnd w:id="0"/>
            <w:r w:rsidRPr="000F71E0">
              <w:rPr>
                <w:b/>
              </w:rPr>
              <w:t>Controle de Versões</w:t>
            </w:r>
          </w:p>
        </w:tc>
      </w:tr>
      <w:tr w:rsidR="00200C8F" w:rsidRPr="000F71E0" w:rsidTr="004671EB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00C8F" w:rsidRPr="00C52528" w:rsidTr="004671EB">
        <w:trPr>
          <w:trHeight w:val="340"/>
        </w:trPr>
        <w:tc>
          <w:tcPr>
            <w:tcW w:w="737" w:type="dxa"/>
            <w:vAlign w:val="center"/>
          </w:tcPr>
          <w:p w:rsidR="00200C8F" w:rsidRPr="00C52528" w:rsidRDefault="00200C8F" w:rsidP="004671EB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200C8F" w:rsidRPr="00C52528" w:rsidRDefault="00200C8F" w:rsidP="004671EB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200C8F" w:rsidRPr="00C52528" w:rsidRDefault="00200C8F" w:rsidP="004671EB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200C8F" w:rsidRPr="00C52528" w:rsidRDefault="00200C8F" w:rsidP="004671EB">
            <w:pPr>
              <w:pStyle w:val="Verses"/>
            </w:pPr>
          </w:p>
        </w:tc>
      </w:tr>
    </w:tbl>
    <w:p w:rsidR="0055540E" w:rsidRDefault="0055540E" w:rsidP="003D377B"/>
    <w:p w:rsidR="008843C9" w:rsidRPr="008843C9" w:rsidRDefault="008843C9" w:rsidP="005F487B">
      <w:pPr>
        <w:pStyle w:val="Ttulo3"/>
      </w:pPr>
      <w:r w:rsidRPr="008843C9">
        <w:t>Objetivos deste documento</w:t>
      </w:r>
    </w:p>
    <w:p w:rsidR="00200C8F" w:rsidRDefault="00200C8F" w:rsidP="00200C8F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3D377B" w:rsidRDefault="00AF1638" w:rsidP="003D377B">
      <w:r w:rsidRPr="00B12ADB">
        <w:t>De</w:t>
      </w:r>
      <w:r>
        <w:t xml:space="preserve">screver de forma clara </w:t>
      </w:r>
      <w:r w:rsidRPr="00B12ADB">
        <w:t>qual trabalho deverá ser realizado e quais entregas serão produzidas</w:t>
      </w:r>
      <w:r>
        <w:t xml:space="preserve"> f</w:t>
      </w:r>
      <w:r w:rsidR="00824E1F" w:rsidRPr="00824E1F">
        <w:t>ornece</w:t>
      </w:r>
      <w:r>
        <w:t>ndo</w:t>
      </w:r>
      <w:r w:rsidR="00824E1F" w:rsidRPr="00824E1F">
        <w:t xml:space="preserve"> informação suficiente para o vendedor criar e precificar uma proposta aderente </w:t>
      </w:r>
      <w:r w:rsidR="00F55A2D">
        <w:t>à</w:t>
      </w:r>
      <w:r>
        <w:t>s</w:t>
      </w:r>
      <w:r w:rsidR="00824E1F" w:rsidRPr="00824E1F">
        <w:t xml:space="preserve"> necessidade</w:t>
      </w:r>
      <w:r>
        <w:t>s</w:t>
      </w:r>
      <w:r w:rsidR="00824E1F" w:rsidRPr="00824E1F">
        <w:t xml:space="preserve"> do projeto.</w:t>
      </w:r>
    </w:p>
    <w:p w:rsidR="00E42DC5" w:rsidRDefault="00E42DC5" w:rsidP="003D377B"/>
    <w:p w:rsidR="004B60F1" w:rsidRPr="00057D0A" w:rsidRDefault="00151586" w:rsidP="004B60F1">
      <w:pPr>
        <w:pStyle w:val="Ttulo3"/>
      </w:pPr>
      <w:r w:rsidRPr="00151586">
        <w:t>Escopo do Trabalho</w:t>
      </w:r>
    </w:p>
    <w:p w:rsidR="004B60F1" w:rsidRDefault="004B60F1" w:rsidP="00200C8F">
      <w:pPr>
        <w:pStyle w:val="Comments"/>
      </w:pPr>
      <w:r w:rsidRPr="00842903">
        <w:t>[</w:t>
      </w:r>
      <w:r w:rsidR="00151586">
        <w:t>Descreva</w:t>
      </w:r>
      <w:r w:rsidR="00151586" w:rsidRPr="00151586">
        <w:t xml:space="preserve"> o trabalho a ser feito em detalhe </w:t>
      </w:r>
      <w:r w:rsidR="00200C8F" w:rsidRPr="00151586">
        <w:t>suficiente.</w:t>
      </w:r>
      <w:proofErr w:type="gramStart"/>
      <w:r w:rsidR="00200C8F" w:rsidRPr="00842903">
        <w:t xml:space="preserve"> ]</w:t>
      </w:r>
      <w:proofErr w:type="gramEnd"/>
    </w:p>
    <w:p w:rsidR="008843C9" w:rsidRDefault="008843C9" w:rsidP="003D377B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4860"/>
        <w:gridCol w:w="1440"/>
      </w:tblGrid>
      <w:tr w:rsidR="008149F2" w:rsidRPr="0000794C" w:rsidTr="00FA6442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8149F2" w:rsidRPr="0000794C" w:rsidRDefault="008149F2" w:rsidP="00FA6442">
            <w:r>
              <w:t xml:space="preserve">Nome </w:t>
            </w:r>
            <w:proofErr w:type="spellStart"/>
            <w:r>
              <w:t>Entregável</w:t>
            </w:r>
            <w:proofErr w:type="spellEnd"/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8149F2" w:rsidRPr="0000794C" w:rsidRDefault="008149F2" w:rsidP="00FA6442">
            <w:r>
              <w:t xml:space="preserve">Descrição </w:t>
            </w:r>
            <w:proofErr w:type="spellStart"/>
            <w:r>
              <w:t>Entregável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8149F2" w:rsidRPr="0000794C" w:rsidRDefault="008149F2" w:rsidP="00FA6442">
            <w:r>
              <w:t>Observação</w:t>
            </w:r>
          </w:p>
        </w:tc>
      </w:tr>
      <w:tr w:rsidR="008149F2" w:rsidTr="00FA6442">
        <w:tc>
          <w:tcPr>
            <w:tcW w:w="2628" w:type="dxa"/>
          </w:tcPr>
          <w:p w:rsidR="008149F2" w:rsidRDefault="008149F2" w:rsidP="00FA6442">
            <w:pPr>
              <w:rPr>
                <w:rFonts w:cs="Arial"/>
              </w:rPr>
            </w:pPr>
          </w:p>
        </w:tc>
        <w:tc>
          <w:tcPr>
            <w:tcW w:w="4860" w:type="dxa"/>
          </w:tcPr>
          <w:p w:rsidR="008149F2" w:rsidRDefault="008149F2" w:rsidP="00FA6442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8149F2" w:rsidRDefault="008149F2" w:rsidP="00FA6442">
            <w:pPr>
              <w:rPr>
                <w:rFonts w:cs="Arial"/>
              </w:rPr>
            </w:pPr>
          </w:p>
        </w:tc>
      </w:tr>
    </w:tbl>
    <w:p w:rsidR="008149F2" w:rsidRDefault="008149F2" w:rsidP="003D377B"/>
    <w:p w:rsidR="00E42DC5" w:rsidRDefault="00E42DC5" w:rsidP="003D377B"/>
    <w:p w:rsidR="00F55A2D" w:rsidRPr="00325F53" w:rsidRDefault="00AF1638" w:rsidP="00F55A2D">
      <w:pPr>
        <w:pStyle w:val="Ttulo3"/>
      </w:pPr>
      <w:bookmarkStart w:id="1" w:name="_Toc319340141"/>
      <w:r>
        <w:t xml:space="preserve">Cronograma de </w:t>
      </w:r>
      <w:r w:rsidR="00F55A2D">
        <w:t>Entrega</w:t>
      </w:r>
      <w:r w:rsidR="00F55A2D" w:rsidRPr="00325F53">
        <w:t xml:space="preserve">s </w:t>
      </w:r>
      <w:r w:rsidR="00F55A2D">
        <w:t xml:space="preserve">do </w:t>
      </w:r>
      <w:r w:rsidR="00F55A2D" w:rsidRPr="00325F53">
        <w:t>Projeto</w:t>
      </w:r>
      <w:r w:rsidR="00F55A2D">
        <w:t xml:space="preserve"> e Critérios de Aceitação</w:t>
      </w:r>
      <w:bookmarkEnd w:id="1"/>
    </w:p>
    <w:p w:rsidR="00F55A2D" w:rsidRPr="00AA21AD" w:rsidRDefault="00F55A2D" w:rsidP="00200C8F">
      <w:pPr>
        <w:pStyle w:val="Comments"/>
      </w:pPr>
      <w:r w:rsidRPr="00AA21AD">
        <w:t>[</w:t>
      </w:r>
      <w:r>
        <w:t>Identifi</w:t>
      </w:r>
      <w:r w:rsidR="00260EE0">
        <w:t>que</w:t>
      </w:r>
      <w:r>
        <w:t xml:space="preserve"> as entregas requeridas, seus critérios de aceitação e quando deverão ser entregues. Sempre que possível atrelar os pagamentos e incentivos com os critérios de aceitação e previsão de </w:t>
      </w:r>
      <w:r w:rsidR="00200C8F">
        <w:t>término.</w:t>
      </w:r>
      <w:proofErr w:type="gramStart"/>
      <w:r w:rsidR="00200C8F">
        <w:t xml:space="preserve"> ]</w:t>
      </w:r>
      <w:proofErr w:type="gramEnd"/>
    </w:p>
    <w:p w:rsidR="00F55A2D" w:rsidRPr="00E04C51" w:rsidRDefault="00F55A2D" w:rsidP="00F55A2D">
      <w:pPr>
        <w:rPr>
          <w:rFonts w:cs="Arial"/>
          <w:iCs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4860"/>
        <w:gridCol w:w="1440"/>
      </w:tblGrid>
      <w:tr w:rsidR="00F55A2D" w:rsidRPr="0000794C" w:rsidTr="00164B67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F55A2D" w:rsidRPr="0000794C" w:rsidRDefault="00F55A2D" w:rsidP="00164B67">
            <w:r>
              <w:t>Entrega</w:t>
            </w: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F55A2D" w:rsidRPr="0000794C" w:rsidRDefault="00F55A2D" w:rsidP="00164B67">
            <w:r>
              <w:t>Critérios de aceitação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F55A2D" w:rsidRPr="0000794C" w:rsidRDefault="00F55A2D" w:rsidP="00164B67">
            <w:r>
              <w:t>Previsão de Término</w:t>
            </w:r>
          </w:p>
        </w:tc>
      </w:tr>
      <w:tr w:rsidR="00F55A2D" w:rsidTr="00164B67">
        <w:tc>
          <w:tcPr>
            <w:tcW w:w="2628" w:type="dxa"/>
          </w:tcPr>
          <w:p w:rsidR="00F55A2D" w:rsidRDefault="00F55A2D" w:rsidP="00164B67">
            <w:pPr>
              <w:rPr>
                <w:rFonts w:cs="Arial"/>
              </w:rPr>
            </w:pPr>
          </w:p>
        </w:tc>
        <w:tc>
          <w:tcPr>
            <w:tcW w:w="4860" w:type="dxa"/>
          </w:tcPr>
          <w:p w:rsidR="00F55A2D" w:rsidRDefault="00F55A2D" w:rsidP="00164B67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F55A2D" w:rsidRDefault="00F55A2D" w:rsidP="00164B67">
            <w:pPr>
              <w:rPr>
                <w:rFonts w:cs="Arial"/>
              </w:rPr>
            </w:pPr>
          </w:p>
        </w:tc>
      </w:tr>
    </w:tbl>
    <w:p w:rsidR="00F55A2D" w:rsidRDefault="00F55A2D" w:rsidP="003D377B"/>
    <w:p w:rsidR="00151586" w:rsidRPr="00057D0A" w:rsidRDefault="00530E23" w:rsidP="00151586">
      <w:pPr>
        <w:pStyle w:val="Ttulo3"/>
      </w:pPr>
      <w:r w:rsidRPr="00530E23">
        <w:t>Padrões Aplicáveis</w:t>
      </w:r>
    </w:p>
    <w:p w:rsidR="00151586" w:rsidRDefault="00151586" w:rsidP="00200C8F">
      <w:pPr>
        <w:pStyle w:val="Comments"/>
      </w:pPr>
      <w:r w:rsidRPr="00842903">
        <w:t>[</w:t>
      </w:r>
      <w:r w:rsidR="00530E23" w:rsidRPr="00530E23">
        <w:t>Especifi</w:t>
      </w:r>
      <w:r w:rsidR="00530E23">
        <w:t>que</w:t>
      </w:r>
      <w:r w:rsidR="00530E23" w:rsidRPr="00530E23">
        <w:t xml:space="preserve"> qualquer padrão de indústria ou padrões próprios a serem seguidos que são relevantes ao trabalho </w:t>
      </w:r>
      <w:r w:rsidR="00F55A2D">
        <w:t>a</w:t>
      </w:r>
      <w:r w:rsidR="00530E23" w:rsidRPr="00530E23">
        <w:t xml:space="preserve"> ser </w:t>
      </w:r>
      <w:r w:rsidR="00200C8F" w:rsidRPr="00530E23">
        <w:t>realizado.</w:t>
      </w:r>
      <w:proofErr w:type="gramStart"/>
      <w:r w:rsidR="00200C8F" w:rsidRPr="00842903">
        <w:t xml:space="preserve"> ]</w:t>
      </w:r>
      <w:proofErr w:type="gramEnd"/>
    </w:p>
    <w:p w:rsidR="00585FF2" w:rsidRDefault="00585FF2" w:rsidP="00200C8F">
      <w:pPr>
        <w:pStyle w:val="Comments"/>
      </w:pPr>
      <w:r>
        <w:rPr>
          <w:rFonts w:cs="Arial"/>
          <w:bCs/>
        </w:rPr>
        <w:t xml:space="preserve">Os </w:t>
      </w:r>
      <w:r w:rsidRPr="00D477B4">
        <w:rPr>
          <w:rFonts w:cs="Arial"/>
          <w:bCs/>
        </w:rPr>
        <w:t xml:space="preserve">padrões </w:t>
      </w:r>
      <w:r>
        <w:rPr>
          <w:rFonts w:cs="Arial"/>
          <w:bCs/>
        </w:rPr>
        <w:t>de mercado ou da organização a serem atingidos estão descritos abaixo e suas respectivas Normas e Procedimentos estão em anexo.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2725"/>
      </w:tblGrid>
      <w:tr w:rsidR="00585FF2" w:rsidRPr="0000794C" w:rsidTr="00086720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585FF2" w:rsidRPr="00D477B4" w:rsidRDefault="00585FF2" w:rsidP="00086720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Padrão</w:t>
            </w:r>
          </w:p>
          <w:p w:rsidR="00585FF2" w:rsidRPr="00D477B4" w:rsidRDefault="00585FF2" w:rsidP="00086720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2725" w:type="dxa"/>
            <w:shd w:val="clear" w:color="auto" w:fill="DBE5F1" w:themeFill="accent1" w:themeFillTint="33"/>
            <w:vAlign w:val="center"/>
          </w:tcPr>
          <w:p w:rsidR="00585FF2" w:rsidRDefault="00585FF2" w:rsidP="0008672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Norma ABNT/</w:t>
            </w:r>
          </w:p>
          <w:p w:rsidR="00585FF2" w:rsidRPr="00D477B4" w:rsidRDefault="00585FF2" w:rsidP="0008672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Procedimento do SGQ</w:t>
            </w:r>
          </w:p>
        </w:tc>
      </w:tr>
      <w:tr w:rsidR="00585FF2" w:rsidTr="00086720">
        <w:tc>
          <w:tcPr>
            <w:tcW w:w="2628" w:type="dxa"/>
          </w:tcPr>
          <w:p w:rsidR="00585FF2" w:rsidRDefault="00585FF2" w:rsidP="00086720">
            <w:pPr>
              <w:rPr>
                <w:rFonts w:cs="Arial"/>
              </w:rPr>
            </w:pPr>
          </w:p>
        </w:tc>
        <w:tc>
          <w:tcPr>
            <w:tcW w:w="2725" w:type="dxa"/>
          </w:tcPr>
          <w:p w:rsidR="00585FF2" w:rsidRDefault="00585FF2" w:rsidP="00086720">
            <w:pPr>
              <w:rPr>
                <w:rFonts w:cs="Arial"/>
              </w:rPr>
            </w:pPr>
          </w:p>
        </w:tc>
      </w:tr>
    </w:tbl>
    <w:p w:rsidR="00585FF2" w:rsidRDefault="00585FF2" w:rsidP="00200C8F">
      <w:pPr>
        <w:pStyle w:val="Comments"/>
      </w:pPr>
    </w:p>
    <w:p w:rsidR="00151586" w:rsidRDefault="00260EE0" w:rsidP="00260EE0">
      <w:pPr>
        <w:pStyle w:val="Ttulo3"/>
      </w:pPr>
      <w:r>
        <w:t>Requisitos</w:t>
      </w:r>
      <w:r w:rsidR="00926AF2">
        <w:t xml:space="preserve"> e </w:t>
      </w:r>
      <w:r w:rsidR="009823D2">
        <w:t>Indicadores</w:t>
      </w:r>
    </w:p>
    <w:p w:rsidR="00260EE0" w:rsidRPr="00AA21AD" w:rsidRDefault="00260EE0" w:rsidP="00200C8F">
      <w:pPr>
        <w:pStyle w:val="Comments"/>
      </w:pPr>
      <w:r w:rsidRPr="00AA21AD">
        <w:t>[List</w:t>
      </w:r>
      <w:r>
        <w:t>e</w:t>
      </w:r>
      <w:r w:rsidRPr="00AA21AD">
        <w:t xml:space="preserve"> os </w:t>
      </w:r>
      <w:r>
        <w:t xml:space="preserve">requisitos </w:t>
      </w:r>
      <w:r w:rsidRPr="00AA21AD">
        <w:t>de qualidade</w:t>
      </w:r>
      <w:r>
        <w:t xml:space="preserve"> usados e como serão </w:t>
      </w:r>
      <w:r w:rsidR="00200C8F">
        <w:t>satisfeitos.</w:t>
      </w:r>
      <w:proofErr w:type="gramStart"/>
      <w:r w:rsidR="00200C8F">
        <w:t xml:space="preserve"> ]</w:t>
      </w:r>
      <w:proofErr w:type="gramEnd"/>
    </w:p>
    <w:p w:rsidR="00260EE0" w:rsidRPr="00D477B4" w:rsidRDefault="00260EE0" w:rsidP="00260EE0">
      <w:pPr>
        <w:rPr>
          <w:rFonts w:cs="Arial"/>
          <w:bCs/>
        </w:rPr>
      </w:pPr>
      <w:r w:rsidRPr="00D477B4">
        <w:rPr>
          <w:rFonts w:cs="Arial"/>
          <w:bCs/>
        </w:rPr>
        <w:t xml:space="preserve">Os </w:t>
      </w:r>
      <w:r>
        <w:rPr>
          <w:rFonts w:cs="Arial"/>
          <w:bCs/>
        </w:rPr>
        <w:t xml:space="preserve">requisitos </w:t>
      </w:r>
      <w:r w:rsidR="00926AF2">
        <w:rPr>
          <w:rFonts w:cs="Arial"/>
          <w:bCs/>
        </w:rPr>
        <w:t xml:space="preserve">e os indicadores </w:t>
      </w:r>
      <w:r w:rsidRPr="00D477B4">
        <w:rPr>
          <w:rFonts w:cs="Arial"/>
          <w:bCs/>
        </w:rPr>
        <w:t xml:space="preserve">a serem atingidos pelo projeto estão descritos a seguir.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78"/>
        <w:gridCol w:w="2503"/>
        <w:gridCol w:w="1133"/>
        <w:gridCol w:w="1097"/>
        <w:gridCol w:w="1097"/>
        <w:gridCol w:w="1283"/>
        <w:gridCol w:w="1120"/>
        <w:gridCol w:w="1129"/>
      </w:tblGrid>
      <w:tr w:rsidR="009823D2" w:rsidRPr="0000794C" w:rsidTr="009823D2">
        <w:trPr>
          <w:trHeight w:val="432"/>
        </w:trPr>
        <w:tc>
          <w:tcPr>
            <w:tcW w:w="1378" w:type="dxa"/>
            <w:shd w:val="clear" w:color="auto" w:fill="DBE5F1" w:themeFill="accent1" w:themeFillTint="33"/>
            <w:vAlign w:val="center"/>
          </w:tcPr>
          <w:p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</w:p>
          <w:p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Requisitos</w:t>
            </w:r>
          </w:p>
          <w:p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2503" w:type="dxa"/>
            <w:shd w:val="clear" w:color="auto" w:fill="DBE5F1" w:themeFill="accent1" w:themeFillTint="33"/>
            <w:vAlign w:val="center"/>
          </w:tcPr>
          <w:p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 xml:space="preserve">Ações para </w:t>
            </w:r>
            <w:proofErr w:type="spellStart"/>
            <w:r w:rsidRPr="00D477B4">
              <w:rPr>
                <w:rFonts w:cs="Arial"/>
                <w:b/>
                <w:bCs/>
                <w:iCs/>
              </w:rPr>
              <w:t>atingimento</w:t>
            </w:r>
            <w:proofErr w:type="spellEnd"/>
          </w:p>
        </w:tc>
        <w:tc>
          <w:tcPr>
            <w:tcW w:w="1133" w:type="dxa"/>
            <w:shd w:val="clear" w:color="auto" w:fill="DBE5F1" w:themeFill="accent1" w:themeFillTint="33"/>
            <w:vAlign w:val="center"/>
          </w:tcPr>
          <w:p w:rsidR="009823D2" w:rsidRPr="00D477B4" w:rsidRDefault="009823D2" w:rsidP="009823D2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Indicador</w:t>
            </w:r>
          </w:p>
        </w:tc>
        <w:tc>
          <w:tcPr>
            <w:tcW w:w="1097" w:type="dxa"/>
            <w:shd w:val="clear" w:color="auto" w:fill="DBE5F1" w:themeFill="accent1" w:themeFillTint="33"/>
            <w:vAlign w:val="center"/>
          </w:tcPr>
          <w:p w:rsidR="009823D2" w:rsidRPr="00A63C15" w:rsidRDefault="009823D2" w:rsidP="00086720">
            <w:pPr>
              <w:rPr>
                <w:rFonts w:eastAsia="Arial Unicode MS"/>
                <w:b/>
              </w:rPr>
            </w:pPr>
            <w:r>
              <w:rPr>
                <w:b/>
              </w:rPr>
              <w:t>Meta</w:t>
            </w:r>
          </w:p>
        </w:tc>
        <w:tc>
          <w:tcPr>
            <w:tcW w:w="1097" w:type="dxa"/>
            <w:shd w:val="clear" w:color="auto" w:fill="DBE5F1" w:themeFill="accent1" w:themeFillTint="33"/>
            <w:vAlign w:val="center"/>
          </w:tcPr>
          <w:p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Técnica de Medição</w:t>
            </w:r>
          </w:p>
        </w:tc>
        <w:tc>
          <w:tcPr>
            <w:tcW w:w="1283" w:type="dxa"/>
            <w:shd w:val="clear" w:color="auto" w:fill="DBE5F1" w:themeFill="accent1" w:themeFillTint="33"/>
            <w:vAlign w:val="center"/>
          </w:tcPr>
          <w:p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Frequência</w:t>
            </w:r>
          </w:p>
        </w:tc>
        <w:tc>
          <w:tcPr>
            <w:tcW w:w="1120" w:type="dxa"/>
            <w:shd w:val="clear" w:color="auto" w:fill="DBE5F1" w:themeFill="accent1" w:themeFillTint="33"/>
            <w:vAlign w:val="center"/>
          </w:tcPr>
          <w:p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Quem Mede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Onde Registra</w:t>
            </w:r>
          </w:p>
        </w:tc>
      </w:tr>
      <w:tr w:rsidR="009823D2" w:rsidTr="009823D2">
        <w:tc>
          <w:tcPr>
            <w:tcW w:w="1378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2503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133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  <w:vAlign w:val="center"/>
          </w:tcPr>
          <w:p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097" w:type="dxa"/>
            <w:vAlign w:val="center"/>
          </w:tcPr>
          <w:p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283" w:type="dxa"/>
            <w:vAlign w:val="center"/>
          </w:tcPr>
          <w:p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120" w:type="dxa"/>
            <w:vAlign w:val="center"/>
          </w:tcPr>
          <w:p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129" w:type="dxa"/>
            <w:vAlign w:val="center"/>
          </w:tcPr>
          <w:p w:rsidR="009823D2" w:rsidRPr="00224C1C" w:rsidRDefault="009823D2" w:rsidP="00086720">
            <w:pPr>
              <w:rPr>
                <w:rFonts w:eastAsia="Arial Unicode MS"/>
              </w:rPr>
            </w:pPr>
          </w:p>
        </w:tc>
      </w:tr>
      <w:tr w:rsidR="009823D2" w:rsidTr="009823D2">
        <w:tc>
          <w:tcPr>
            <w:tcW w:w="1378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2503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133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283" w:type="dxa"/>
            <w:vAlign w:val="center"/>
          </w:tcPr>
          <w:p w:rsidR="009823D2" w:rsidRPr="00224C1C" w:rsidRDefault="009823D2" w:rsidP="00086720"/>
        </w:tc>
        <w:tc>
          <w:tcPr>
            <w:tcW w:w="1120" w:type="dxa"/>
            <w:vAlign w:val="center"/>
          </w:tcPr>
          <w:p w:rsidR="009823D2" w:rsidRPr="00224C1C" w:rsidRDefault="009823D2" w:rsidP="00086720"/>
        </w:tc>
        <w:tc>
          <w:tcPr>
            <w:tcW w:w="1129" w:type="dxa"/>
            <w:vAlign w:val="center"/>
          </w:tcPr>
          <w:p w:rsidR="009823D2" w:rsidRPr="00224C1C" w:rsidRDefault="009823D2" w:rsidP="00086720"/>
        </w:tc>
      </w:tr>
      <w:tr w:rsidR="009823D2" w:rsidTr="009823D2">
        <w:tc>
          <w:tcPr>
            <w:tcW w:w="1378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2503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133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283" w:type="dxa"/>
            <w:vAlign w:val="center"/>
          </w:tcPr>
          <w:p w:rsidR="009823D2" w:rsidRPr="00224C1C" w:rsidRDefault="009823D2" w:rsidP="00086720"/>
        </w:tc>
        <w:tc>
          <w:tcPr>
            <w:tcW w:w="1120" w:type="dxa"/>
            <w:vAlign w:val="center"/>
          </w:tcPr>
          <w:p w:rsidR="009823D2" w:rsidRPr="00224C1C" w:rsidRDefault="009823D2" w:rsidP="00086720"/>
        </w:tc>
        <w:tc>
          <w:tcPr>
            <w:tcW w:w="1129" w:type="dxa"/>
            <w:vAlign w:val="center"/>
          </w:tcPr>
          <w:p w:rsidR="009823D2" w:rsidRPr="00224C1C" w:rsidRDefault="009823D2" w:rsidP="00086720"/>
        </w:tc>
      </w:tr>
    </w:tbl>
    <w:p w:rsidR="00260EE0" w:rsidRDefault="00260EE0" w:rsidP="00200C8F">
      <w:pPr>
        <w:pStyle w:val="Comments"/>
      </w:pPr>
    </w:p>
    <w:p w:rsidR="00151586" w:rsidRDefault="00151586" w:rsidP="00151586"/>
    <w:p w:rsidR="00F55A2D" w:rsidRPr="00057D0A" w:rsidRDefault="00F55A2D" w:rsidP="00F55A2D">
      <w:pPr>
        <w:pStyle w:val="Ttulo3"/>
      </w:pPr>
      <w:r w:rsidRPr="00151586">
        <w:lastRenderedPageBreak/>
        <w:t>Local de Trabalho</w:t>
      </w:r>
    </w:p>
    <w:p w:rsidR="00F55A2D" w:rsidRDefault="00F55A2D" w:rsidP="00200C8F">
      <w:pPr>
        <w:pStyle w:val="Comments"/>
      </w:pPr>
      <w:r w:rsidRPr="00842903">
        <w:t>[Descreva</w:t>
      </w:r>
      <w:r w:rsidRPr="00151586">
        <w:t xml:space="preserve"> onde o trabalho será </w:t>
      </w:r>
      <w:r w:rsidR="00200C8F" w:rsidRPr="00151586">
        <w:t>realizado.</w:t>
      </w:r>
      <w:proofErr w:type="gramStart"/>
      <w:r w:rsidR="00200C8F" w:rsidRPr="00842903">
        <w:t xml:space="preserve"> ]</w:t>
      </w:r>
      <w:proofErr w:type="gramEnd"/>
    </w:p>
    <w:p w:rsidR="00F55A2D" w:rsidRDefault="00F55A2D" w:rsidP="00F55A2D"/>
    <w:p w:rsidR="00F55A2D" w:rsidRDefault="00F55A2D" w:rsidP="00F55A2D"/>
    <w:p w:rsidR="00F55A2D" w:rsidRPr="00057D0A" w:rsidRDefault="00F55A2D" w:rsidP="00F55A2D">
      <w:pPr>
        <w:pStyle w:val="Ttulo3"/>
      </w:pPr>
      <w:r w:rsidRPr="00151586">
        <w:t>Período de Trabalho</w:t>
      </w:r>
    </w:p>
    <w:p w:rsidR="00F55A2D" w:rsidRDefault="00F55A2D" w:rsidP="00200C8F">
      <w:pPr>
        <w:pStyle w:val="Comments"/>
      </w:pPr>
      <w:r w:rsidRPr="00842903">
        <w:t>[</w:t>
      </w:r>
      <w:r w:rsidRPr="00151586">
        <w:t>Especifi</w:t>
      </w:r>
      <w:r>
        <w:t>que</w:t>
      </w:r>
      <w:r w:rsidRPr="00151586">
        <w:t xml:space="preserve"> quando o trabalho dever começar e terminar, horas de trabalho, número de horas semanais que podem ser faturadas e informações sobre as agendas de trabalho </w:t>
      </w:r>
      <w:r w:rsidR="00200C8F" w:rsidRPr="00151586">
        <w:t>local.</w:t>
      </w:r>
      <w:proofErr w:type="gramStart"/>
      <w:r w:rsidR="00200C8F" w:rsidRPr="00842903">
        <w:t xml:space="preserve"> ]</w:t>
      </w:r>
      <w:proofErr w:type="gramEnd"/>
    </w:p>
    <w:p w:rsidR="00F55A2D" w:rsidRDefault="00F55A2D" w:rsidP="00F55A2D"/>
    <w:p w:rsidR="00F55A2D" w:rsidRDefault="00F55A2D" w:rsidP="00F55A2D"/>
    <w:p w:rsidR="00151586" w:rsidRPr="00057D0A" w:rsidRDefault="00530E23" w:rsidP="00151586">
      <w:pPr>
        <w:pStyle w:val="Ttulo3"/>
      </w:pPr>
      <w:r w:rsidRPr="00530E23">
        <w:t>Requisitos Especiais</w:t>
      </w:r>
    </w:p>
    <w:p w:rsidR="00151586" w:rsidRDefault="00151586" w:rsidP="00200C8F">
      <w:pPr>
        <w:pStyle w:val="Comments"/>
      </w:pPr>
      <w:r w:rsidRPr="00842903">
        <w:t>[</w:t>
      </w:r>
      <w:r w:rsidR="00530E23" w:rsidRPr="00530E23">
        <w:t>Especifica qualquer requisito especial como mínimo grau de experiência dos profissionais, requisitos de viagens, etc.</w:t>
      </w:r>
      <w:proofErr w:type="gramStart"/>
      <w:r w:rsidRPr="00842903">
        <w:t>]</w:t>
      </w:r>
      <w:proofErr w:type="gramEnd"/>
    </w:p>
    <w:p w:rsidR="00151586" w:rsidRDefault="00151586" w:rsidP="00151586"/>
    <w:p w:rsidR="00151586" w:rsidRDefault="00151586" w:rsidP="0015158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C330F0" w:rsidRDefault="00C330F0" w:rsidP="00C330F0">
      <w:pPr>
        <w:pStyle w:val="Ttulo3"/>
      </w:pPr>
      <w:r>
        <w:t>Governança</w:t>
      </w:r>
    </w:p>
    <w:p w:rsidR="00C330F0" w:rsidRDefault="00C330F0" w:rsidP="00C330F0"/>
    <w:p w:rsidR="00C330F0" w:rsidRDefault="00C330F0" w:rsidP="00C330F0">
      <w:pPr>
        <w:rPr>
          <w:b/>
        </w:rPr>
      </w:pPr>
      <w:r w:rsidRPr="00C330F0">
        <w:rPr>
          <w:b/>
        </w:rPr>
        <w:t>Comunicação</w:t>
      </w:r>
    </w:p>
    <w:p w:rsidR="00C330F0" w:rsidRPr="00C330F0" w:rsidRDefault="00C330F0" w:rsidP="00C330F0">
      <w:pPr>
        <w:rPr>
          <w:b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C330F0" w:rsidRPr="00C52528" w:rsidTr="00427840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C330F0" w:rsidRPr="00C52528" w:rsidRDefault="00C330F0" w:rsidP="00427840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C330F0" w:rsidRPr="00C52528" w:rsidRDefault="00C330F0" w:rsidP="00427840">
            <w:pPr>
              <w:jc w:val="center"/>
              <w:rPr>
                <w:b/>
              </w:rPr>
            </w:pPr>
            <w:r>
              <w:rPr>
                <w:b/>
              </w:rPr>
              <w:t xml:space="preserve">Email 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C330F0" w:rsidRPr="00C52528" w:rsidRDefault="00C330F0" w:rsidP="00427840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</w:tr>
      <w:tr w:rsidR="00C330F0" w:rsidRPr="00C52528" w:rsidTr="00427840">
        <w:trPr>
          <w:trHeight w:val="340"/>
        </w:trPr>
        <w:tc>
          <w:tcPr>
            <w:tcW w:w="2438" w:type="dxa"/>
            <w:vAlign w:val="center"/>
          </w:tcPr>
          <w:p w:rsidR="00C330F0" w:rsidRPr="00CE3355" w:rsidRDefault="00C330F0" w:rsidP="00427840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C330F0" w:rsidRPr="00C52528" w:rsidRDefault="00C330F0" w:rsidP="00427840"/>
        </w:tc>
        <w:tc>
          <w:tcPr>
            <w:tcW w:w="1559" w:type="dxa"/>
            <w:vAlign w:val="center"/>
          </w:tcPr>
          <w:p w:rsidR="00C330F0" w:rsidRPr="00C52528" w:rsidRDefault="00C330F0" w:rsidP="00427840"/>
        </w:tc>
      </w:tr>
      <w:tr w:rsidR="00C330F0" w:rsidRPr="00C52528" w:rsidTr="00427840">
        <w:trPr>
          <w:trHeight w:val="340"/>
        </w:trPr>
        <w:tc>
          <w:tcPr>
            <w:tcW w:w="2438" w:type="dxa"/>
            <w:vAlign w:val="center"/>
          </w:tcPr>
          <w:p w:rsidR="00C330F0" w:rsidRPr="00CE3355" w:rsidRDefault="00C330F0" w:rsidP="00427840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C330F0" w:rsidRPr="00C52528" w:rsidRDefault="00C330F0" w:rsidP="00427840"/>
        </w:tc>
        <w:tc>
          <w:tcPr>
            <w:tcW w:w="1559" w:type="dxa"/>
            <w:vAlign w:val="center"/>
          </w:tcPr>
          <w:p w:rsidR="00C330F0" w:rsidRPr="00C52528" w:rsidRDefault="00C330F0" w:rsidP="00427840"/>
        </w:tc>
      </w:tr>
      <w:tr w:rsidR="00C330F0" w:rsidRPr="00C52528" w:rsidTr="00427840">
        <w:trPr>
          <w:trHeight w:val="340"/>
        </w:trPr>
        <w:tc>
          <w:tcPr>
            <w:tcW w:w="2438" w:type="dxa"/>
            <w:vAlign w:val="center"/>
          </w:tcPr>
          <w:p w:rsidR="00C330F0" w:rsidRDefault="00C330F0" w:rsidP="00427840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C330F0" w:rsidRPr="00C52528" w:rsidRDefault="00C330F0" w:rsidP="00427840"/>
        </w:tc>
        <w:tc>
          <w:tcPr>
            <w:tcW w:w="1559" w:type="dxa"/>
            <w:vAlign w:val="center"/>
          </w:tcPr>
          <w:p w:rsidR="00C330F0" w:rsidRPr="00C52528" w:rsidRDefault="00C330F0" w:rsidP="00427840"/>
        </w:tc>
      </w:tr>
      <w:tr w:rsidR="00C330F0" w:rsidRPr="00C52528" w:rsidTr="00427840">
        <w:trPr>
          <w:trHeight w:val="340"/>
        </w:trPr>
        <w:tc>
          <w:tcPr>
            <w:tcW w:w="2438" w:type="dxa"/>
            <w:vAlign w:val="center"/>
          </w:tcPr>
          <w:p w:rsidR="00C330F0" w:rsidRDefault="00C330F0" w:rsidP="00427840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C330F0" w:rsidRPr="00C52528" w:rsidRDefault="00C330F0" w:rsidP="00427840"/>
        </w:tc>
        <w:tc>
          <w:tcPr>
            <w:tcW w:w="1559" w:type="dxa"/>
            <w:vAlign w:val="center"/>
          </w:tcPr>
          <w:p w:rsidR="00C330F0" w:rsidRPr="00C52528" w:rsidRDefault="00C330F0" w:rsidP="00427840"/>
        </w:tc>
      </w:tr>
    </w:tbl>
    <w:p w:rsidR="00C330F0" w:rsidRDefault="00C330F0" w:rsidP="00C330F0"/>
    <w:p w:rsidR="00C330F0" w:rsidRDefault="00C330F0" w:rsidP="00C330F0">
      <w:pPr>
        <w:rPr>
          <w:b/>
        </w:rPr>
      </w:pPr>
      <w:r>
        <w:rPr>
          <w:b/>
        </w:rPr>
        <w:t>Comitês</w:t>
      </w:r>
    </w:p>
    <w:p w:rsidR="00C330F0" w:rsidRPr="00C330F0" w:rsidRDefault="00C330F0" w:rsidP="00C330F0">
      <w:pPr>
        <w:rPr>
          <w:b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C330F0" w:rsidRPr="00C52528" w:rsidTr="0056028C">
        <w:trPr>
          <w:trHeight w:val="283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C330F0" w:rsidRPr="00C52528" w:rsidRDefault="00C330F0" w:rsidP="00C330F0">
            <w:pPr>
              <w:jc w:val="center"/>
              <w:rPr>
                <w:b/>
              </w:rPr>
            </w:pPr>
            <w:r>
              <w:rPr>
                <w:b/>
              </w:rPr>
              <w:t>Nome do Comitê/Função do Comitê</w:t>
            </w:r>
          </w:p>
        </w:tc>
      </w:tr>
      <w:tr w:rsidR="00C330F0" w:rsidRPr="00C52528" w:rsidTr="00427840">
        <w:trPr>
          <w:trHeight w:val="340"/>
        </w:trPr>
        <w:tc>
          <w:tcPr>
            <w:tcW w:w="2438" w:type="dxa"/>
            <w:vAlign w:val="center"/>
          </w:tcPr>
          <w:p w:rsidR="00C330F0" w:rsidRPr="00C330F0" w:rsidRDefault="00C330F0" w:rsidP="00C330F0">
            <w:pPr>
              <w:jc w:val="center"/>
              <w:rPr>
                <w:b/>
              </w:rPr>
            </w:pPr>
            <w:r>
              <w:rPr>
                <w:b/>
              </w:rPr>
              <w:t>Função Participante</w:t>
            </w:r>
          </w:p>
        </w:tc>
        <w:tc>
          <w:tcPr>
            <w:tcW w:w="4678" w:type="dxa"/>
            <w:vAlign w:val="center"/>
          </w:tcPr>
          <w:p w:rsidR="00C330F0" w:rsidRPr="00C330F0" w:rsidRDefault="00C330F0" w:rsidP="00C330F0">
            <w:pPr>
              <w:jc w:val="center"/>
              <w:rPr>
                <w:b/>
              </w:rPr>
            </w:pPr>
            <w:r>
              <w:rPr>
                <w:b/>
              </w:rPr>
              <w:t>Nome do Participante</w:t>
            </w:r>
          </w:p>
        </w:tc>
        <w:tc>
          <w:tcPr>
            <w:tcW w:w="1559" w:type="dxa"/>
            <w:vAlign w:val="center"/>
          </w:tcPr>
          <w:p w:rsidR="00C330F0" w:rsidRPr="00C330F0" w:rsidRDefault="00C330F0" w:rsidP="00C330F0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C330F0" w:rsidRPr="00C52528" w:rsidTr="00427840">
        <w:trPr>
          <w:trHeight w:val="340"/>
        </w:trPr>
        <w:tc>
          <w:tcPr>
            <w:tcW w:w="2438" w:type="dxa"/>
            <w:vAlign w:val="center"/>
          </w:tcPr>
          <w:p w:rsidR="00C330F0" w:rsidRPr="00CE3355" w:rsidRDefault="00C330F0" w:rsidP="00427840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C330F0" w:rsidRPr="00C52528" w:rsidRDefault="00C330F0" w:rsidP="00427840"/>
        </w:tc>
        <w:tc>
          <w:tcPr>
            <w:tcW w:w="1559" w:type="dxa"/>
            <w:vAlign w:val="center"/>
          </w:tcPr>
          <w:p w:rsidR="00C330F0" w:rsidRPr="00C52528" w:rsidRDefault="00C330F0" w:rsidP="00427840"/>
        </w:tc>
      </w:tr>
      <w:tr w:rsidR="00C330F0" w:rsidRPr="00C52528" w:rsidTr="00427840">
        <w:trPr>
          <w:trHeight w:val="340"/>
        </w:trPr>
        <w:tc>
          <w:tcPr>
            <w:tcW w:w="2438" w:type="dxa"/>
            <w:vAlign w:val="center"/>
          </w:tcPr>
          <w:p w:rsidR="00C330F0" w:rsidRPr="00CE3355" w:rsidRDefault="00C330F0" w:rsidP="00427840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C330F0" w:rsidRPr="00C52528" w:rsidRDefault="00C330F0" w:rsidP="00427840"/>
        </w:tc>
        <w:tc>
          <w:tcPr>
            <w:tcW w:w="1559" w:type="dxa"/>
            <w:vAlign w:val="center"/>
          </w:tcPr>
          <w:p w:rsidR="00C330F0" w:rsidRPr="00C52528" w:rsidRDefault="00C330F0" w:rsidP="00427840"/>
        </w:tc>
      </w:tr>
      <w:tr w:rsidR="00C330F0" w:rsidRPr="00C52528" w:rsidTr="00427840">
        <w:trPr>
          <w:trHeight w:val="340"/>
        </w:trPr>
        <w:tc>
          <w:tcPr>
            <w:tcW w:w="2438" w:type="dxa"/>
            <w:vAlign w:val="center"/>
          </w:tcPr>
          <w:p w:rsidR="00C330F0" w:rsidRDefault="00C330F0" w:rsidP="00427840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C330F0" w:rsidRPr="00C52528" w:rsidRDefault="00C330F0" w:rsidP="00427840"/>
        </w:tc>
        <w:tc>
          <w:tcPr>
            <w:tcW w:w="1559" w:type="dxa"/>
            <w:vAlign w:val="center"/>
          </w:tcPr>
          <w:p w:rsidR="00C330F0" w:rsidRPr="00C52528" w:rsidRDefault="00C330F0" w:rsidP="00427840"/>
        </w:tc>
      </w:tr>
      <w:tr w:rsidR="00C330F0" w:rsidRPr="00C52528" w:rsidTr="00427840">
        <w:trPr>
          <w:trHeight w:val="340"/>
        </w:trPr>
        <w:tc>
          <w:tcPr>
            <w:tcW w:w="2438" w:type="dxa"/>
            <w:vAlign w:val="center"/>
          </w:tcPr>
          <w:p w:rsidR="00C330F0" w:rsidRDefault="00C330F0" w:rsidP="00427840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C330F0" w:rsidRPr="00C52528" w:rsidRDefault="00C330F0" w:rsidP="00427840"/>
        </w:tc>
        <w:tc>
          <w:tcPr>
            <w:tcW w:w="1559" w:type="dxa"/>
            <w:vAlign w:val="center"/>
          </w:tcPr>
          <w:p w:rsidR="00C330F0" w:rsidRPr="00C52528" w:rsidRDefault="00C330F0" w:rsidP="00427840"/>
        </w:tc>
      </w:tr>
    </w:tbl>
    <w:p w:rsidR="00C330F0" w:rsidRDefault="00C330F0" w:rsidP="00C330F0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C330F0" w:rsidRPr="00C52528" w:rsidTr="00427840">
        <w:trPr>
          <w:trHeight w:val="283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C330F0" w:rsidRPr="00C52528" w:rsidRDefault="00C330F0" w:rsidP="00427840">
            <w:pPr>
              <w:jc w:val="center"/>
              <w:rPr>
                <w:b/>
              </w:rPr>
            </w:pPr>
            <w:r>
              <w:rPr>
                <w:b/>
              </w:rPr>
              <w:t>Nome do Comitê/Função do Comitê</w:t>
            </w:r>
          </w:p>
        </w:tc>
      </w:tr>
      <w:tr w:rsidR="00C330F0" w:rsidRPr="00C52528" w:rsidTr="00427840">
        <w:trPr>
          <w:trHeight w:val="340"/>
        </w:trPr>
        <w:tc>
          <w:tcPr>
            <w:tcW w:w="2438" w:type="dxa"/>
            <w:vAlign w:val="center"/>
          </w:tcPr>
          <w:p w:rsidR="00C330F0" w:rsidRPr="00C330F0" w:rsidRDefault="00C330F0" w:rsidP="00427840">
            <w:pPr>
              <w:jc w:val="center"/>
              <w:rPr>
                <w:b/>
              </w:rPr>
            </w:pPr>
            <w:r>
              <w:rPr>
                <w:b/>
              </w:rPr>
              <w:t>Função Participante</w:t>
            </w:r>
          </w:p>
        </w:tc>
        <w:tc>
          <w:tcPr>
            <w:tcW w:w="4678" w:type="dxa"/>
            <w:vAlign w:val="center"/>
          </w:tcPr>
          <w:p w:rsidR="00C330F0" w:rsidRPr="00C330F0" w:rsidRDefault="00C330F0" w:rsidP="00427840">
            <w:pPr>
              <w:jc w:val="center"/>
              <w:rPr>
                <w:b/>
              </w:rPr>
            </w:pPr>
            <w:r>
              <w:rPr>
                <w:b/>
              </w:rPr>
              <w:t>Nome do Participante</w:t>
            </w:r>
          </w:p>
        </w:tc>
        <w:tc>
          <w:tcPr>
            <w:tcW w:w="1559" w:type="dxa"/>
            <w:vAlign w:val="center"/>
          </w:tcPr>
          <w:p w:rsidR="00C330F0" w:rsidRPr="00C330F0" w:rsidRDefault="00C330F0" w:rsidP="00427840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C330F0" w:rsidRPr="00C52528" w:rsidTr="00427840">
        <w:trPr>
          <w:trHeight w:val="340"/>
        </w:trPr>
        <w:tc>
          <w:tcPr>
            <w:tcW w:w="2438" w:type="dxa"/>
            <w:vAlign w:val="center"/>
          </w:tcPr>
          <w:p w:rsidR="00C330F0" w:rsidRPr="00CE3355" w:rsidRDefault="00C330F0" w:rsidP="00427840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C330F0" w:rsidRPr="00C52528" w:rsidRDefault="00C330F0" w:rsidP="00427840"/>
        </w:tc>
        <w:tc>
          <w:tcPr>
            <w:tcW w:w="1559" w:type="dxa"/>
            <w:vAlign w:val="center"/>
          </w:tcPr>
          <w:p w:rsidR="00C330F0" w:rsidRPr="00C52528" w:rsidRDefault="00C330F0" w:rsidP="00427840"/>
        </w:tc>
      </w:tr>
      <w:tr w:rsidR="00C330F0" w:rsidRPr="00C52528" w:rsidTr="00427840">
        <w:trPr>
          <w:trHeight w:val="340"/>
        </w:trPr>
        <w:tc>
          <w:tcPr>
            <w:tcW w:w="2438" w:type="dxa"/>
            <w:vAlign w:val="center"/>
          </w:tcPr>
          <w:p w:rsidR="00C330F0" w:rsidRPr="00CE3355" w:rsidRDefault="00C330F0" w:rsidP="00427840">
            <w:pPr>
              <w:pStyle w:val="Tabela"/>
            </w:pPr>
            <w:r>
              <w:lastRenderedPageBreak/>
              <w:t>Gerente do Projeto</w:t>
            </w:r>
          </w:p>
        </w:tc>
        <w:tc>
          <w:tcPr>
            <w:tcW w:w="4678" w:type="dxa"/>
            <w:vAlign w:val="center"/>
          </w:tcPr>
          <w:p w:rsidR="00C330F0" w:rsidRPr="00C52528" w:rsidRDefault="00C330F0" w:rsidP="00427840"/>
        </w:tc>
        <w:tc>
          <w:tcPr>
            <w:tcW w:w="1559" w:type="dxa"/>
            <w:vAlign w:val="center"/>
          </w:tcPr>
          <w:p w:rsidR="00C330F0" w:rsidRPr="00C52528" w:rsidRDefault="00C330F0" w:rsidP="00427840"/>
        </w:tc>
      </w:tr>
      <w:tr w:rsidR="00C330F0" w:rsidRPr="00C52528" w:rsidTr="00427840">
        <w:trPr>
          <w:trHeight w:val="340"/>
        </w:trPr>
        <w:tc>
          <w:tcPr>
            <w:tcW w:w="2438" w:type="dxa"/>
            <w:vAlign w:val="center"/>
          </w:tcPr>
          <w:p w:rsidR="00C330F0" w:rsidRDefault="00C330F0" w:rsidP="00427840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C330F0" w:rsidRPr="00C52528" w:rsidRDefault="00C330F0" w:rsidP="00427840"/>
        </w:tc>
        <w:tc>
          <w:tcPr>
            <w:tcW w:w="1559" w:type="dxa"/>
            <w:vAlign w:val="center"/>
          </w:tcPr>
          <w:p w:rsidR="00C330F0" w:rsidRPr="00C52528" w:rsidRDefault="00C330F0" w:rsidP="00427840"/>
        </w:tc>
      </w:tr>
      <w:tr w:rsidR="00C330F0" w:rsidRPr="00C52528" w:rsidTr="00427840">
        <w:trPr>
          <w:trHeight w:val="340"/>
        </w:trPr>
        <w:tc>
          <w:tcPr>
            <w:tcW w:w="2438" w:type="dxa"/>
            <w:vAlign w:val="center"/>
          </w:tcPr>
          <w:p w:rsidR="00C330F0" w:rsidRDefault="00C330F0" w:rsidP="00427840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C330F0" w:rsidRPr="00C52528" w:rsidRDefault="00C330F0" w:rsidP="00427840"/>
        </w:tc>
        <w:tc>
          <w:tcPr>
            <w:tcW w:w="1559" w:type="dxa"/>
            <w:vAlign w:val="center"/>
          </w:tcPr>
          <w:p w:rsidR="00C330F0" w:rsidRPr="00C52528" w:rsidRDefault="00C330F0" w:rsidP="00427840"/>
        </w:tc>
      </w:tr>
    </w:tbl>
    <w:p w:rsidR="008843C9" w:rsidRDefault="008843C9" w:rsidP="003D377B"/>
    <w:sectPr w:rsidR="008843C9" w:rsidSect="009823D2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C97" w:rsidRDefault="00F56C97" w:rsidP="005E1593">
      <w:r>
        <w:separator/>
      </w:r>
    </w:p>
  </w:endnote>
  <w:endnote w:type="continuationSeparator" w:id="0">
    <w:p w:rsidR="00F56C97" w:rsidRDefault="00F56C97" w:rsidP="005E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976" w:type="pct"/>
      <w:jc w:val="center"/>
      <w:tblBorders>
        <w:top w:val="single" w:sz="4" w:space="0" w:color="auto"/>
      </w:tblBorders>
      <w:tblLook w:val="01E0"/>
    </w:tblPr>
    <w:tblGrid>
      <w:gridCol w:w="2941"/>
      <w:gridCol w:w="4981"/>
    </w:tblGrid>
    <w:tr w:rsidR="006419CA" w:rsidRPr="006419CA" w:rsidTr="00DA5C19">
      <w:trPr>
        <w:jc w:val="center"/>
      </w:trPr>
      <w:tc>
        <w:tcPr>
          <w:tcW w:w="1856" w:type="pct"/>
          <w:vAlign w:val="center"/>
        </w:tcPr>
        <w:p w:rsidR="006419CA" w:rsidRPr="006419CA" w:rsidRDefault="00743F44" w:rsidP="00DA5C19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6419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55A2D">
            <w:rPr>
              <w:noProof/>
              <w:color w:val="244061" w:themeColor="accent1" w:themeShade="80"/>
            </w:rPr>
            <w:t>Declaracao de Trabalho.docx</w:t>
          </w:r>
          <w:proofErr w:type="gramStart"/>
          <w:r w:rsidRPr="006419CA">
            <w:rPr>
              <w:color w:val="244061" w:themeColor="accent1" w:themeShade="80"/>
            </w:rPr>
            <w:fldChar w:fldCharType="end"/>
          </w:r>
          <w:proofErr w:type="gramEnd"/>
        </w:p>
      </w:tc>
      <w:tc>
        <w:tcPr>
          <w:tcW w:w="3144" w:type="pct"/>
          <w:vAlign w:val="center"/>
        </w:tcPr>
        <w:p w:rsidR="006419CA" w:rsidRPr="006419CA" w:rsidRDefault="006419CA" w:rsidP="00DA5C1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743F44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743F44" w:rsidRPr="006419CA">
            <w:rPr>
              <w:color w:val="244061" w:themeColor="accent1" w:themeShade="80"/>
            </w:rPr>
            <w:fldChar w:fldCharType="separate"/>
          </w:r>
          <w:r w:rsidR="008149F2">
            <w:rPr>
              <w:noProof/>
              <w:color w:val="244061" w:themeColor="accent1" w:themeShade="80"/>
            </w:rPr>
            <w:t>1</w:t>
          </w:r>
          <w:r w:rsidR="00743F44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743F44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743F44" w:rsidRPr="006419CA">
            <w:rPr>
              <w:color w:val="244061" w:themeColor="accent1" w:themeShade="80"/>
            </w:rPr>
            <w:fldChar w:fldCharType="separate"/>
          </w:r>
          <w:r w:rsidR="008149F2">
            <w:rPr>
              <w:noProof/>
              <w:color w:val="244061" w:themeColor="accent1" w:themeShade="80"/>
            </w:rPr>
            <w:t>3</w:t>
          </w:r>
          <w:r w:rsidR="00743F44" w:rsidRPr="006419CA">
            <w:rPr>
              <w:color w:val="244061" w:themeColor="accent1" w:themeShade="80"/>
            </w:rPr>
            <w:fldChar w:fldCharType="end"/>
          </w:r>
          <w:r w:rsidR="00DA5C19" w:rsidRPr="006419CA">
            <w:rPr>
              <w:color w:val="244061" w:themeColor="accent1" w:themeShade="80"/>
            </w:rPr>
            <w:t xml:space="preserve"> </w:t>
          </w:r>
        </w:p>
      </w:tc>
    </w:tr>
    <w:tr w:rsidR="00DA5C19" w:rsidRPr="006419CA" w:rsidTr="00DA5C1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737896148"/>
          <w:placeholder>
            <w:docPart w:val="0330ED9D5DF74593986CAEFCBE9F1F7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1856" w:type="pct"/>
              <w:vAlign w:val="center"/>
            </w:tcPr>
            <w:p w:rsidR="00DA5C19" w:rsidRPr="006419CA" w:rsidRDefault="00DA5C19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3144" w:type="pct"/>
          <w:vAlign w:val="center"/>
        </w:tcPr>
        <w:p w:rsidR="00DA5C19" w:rsidRPr="006419CA" w:rsidRDefault="00743F44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DA5C19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C97" w:rsidRDefault="00F56C97" w:rsidP="005E1593">
      <w:r>
        <w:separator/>
      </w:r>
    </w:p>
  </w:footnote>
  <w:footnote w:type="continuationSeparator" w:id="0">
    <w:p w:rsidR="00F56C97" w:rsidRDefault="00F56C97" w:rsidP="005E1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8448" w:type="dxa"/>
      <w:jc w:val="center"/>
      <w:tblLayout w:type="fixed"/>
      <w:tblLook w:val="01E0"/>
    </w:tblPr>
    <w:tblGrid>
      <w:gridCol w:w="6492"/>
      <w:gridCol w:w="1956"/>
    </w:tblGrid>
    <w:tr w:rsidR="00DA5C19" w:rsidRPr="00AD691F" w:rsidTr="00DA5C19">
      <w:trPr>
        <w:trHeight w:val="567"/>
        <w:jc w:val="center"/>
      </w:trPr>
      <w:tc>
        <w:tcPr>
          <w:tcW w:w="6492" w:type="dxa"/>
          <w:vAlign w:val="center"/>
        </w:tcPr>
        <w:p w:rsidR="00DA5C19" w:rsidRPr="00C330F0" w:rsidRDefault="00743F44" w:rsidP="005E1593">
          <w:pPr>
            <w:pStyle w:val="Cabealho"/>
            <w:rPr>
              <w:b/>
              <w:sz w:val="28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DA5C19" w:rsidRPr="00C330F0">
            <w:rPr>
              <w:b/>
              <w:sz w:val="28"/>
            </w:rPr>
            <w:t>Declaração de Trabalho</w:t>
          </w:r>
          <w:r>
            <w:fldChar w:fldCharType="end"/>
          </w:r>
          <w:r w:rsidR="00C330F0" w:rsidRPr="00C330F0">
            <w:rPr>
              <w:b/>
              <w:sz w:val="28"/>
            </w:rPr>
            <w:t xml:space="preserve"> (SOW – </w:t>
          </w:r>
          <w:proofErr w:type="spellStart"/>
          <w:r w:rsidR="00C330F0" w:rsidRPr="00C330F0">
            <w:rPr>
              <w:b/>
              <w:sz w:val="28"/>
            </w:rPr>
            <w:t>Statement</w:t>
          </w:r>
          <w:proofErr w:type="spellEnd"/>
          <w:r w:rsidR="00C330F0" w:rsidRPr="00C330F0">
            <w:rPr>
              <w:b/>
              <w:sz w:val="28"/>
            </w:rPr>
            <w:t xml:space="preserve"> </w:t>
          </w:r>
          <w:proofErr w:type="spellStart"/>
          <w:r w:rsidR="00C330F0" w:rsidRPr="00C330F0">
            <w:rPr>
              <w:b/>
              <w:sz w:val="28"/>
            </w:rPr>
            <w:t>of</w:t>
          </w:r>
          <w:proofErr w:type="spellEnd"/>
          <w:r w:rsidR="00C330F0" w:rsidRPr="00C330F0">
            <w:rPr>
              <w:b/>
              <w:sz w:val="28"/>
            </w:rPr>
            <w:t xml:space="preserve"> Work) </w:t>
          </w:r>
        </w:p>
      </w:tc>
      <w:tc>
        <w:tcPr>
          <w:tcW w:w="1956" w:type="dxa"/>
          <w:vMerge w:val="restart"/>
          <w:vAlign w:val="center"/>
        </w:tcPr>
        <w:p w:rsidR="00DA5C19" w:rsidRPr="00AD691F" w:rsidRDefault="00200C8F" w:rsidP="00200C8F">
          <w:pPr>
            <w:pStyle w:val="Comments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A5C19" w:rsidRPr="00A10908" w:rsidTr="00DA5C19">
      <w:trPr>
        <w:trHeight w:val="567"/>
        <w:jc w:val="center"/>
      </w:trPr>
      <w:tc>
        <w:tcPr>
          <w:tcW w:w="6492" w:type="dxa"/>
          <w:vAlign w:val="center"/>
        </w:tcPr>
        <w:p w:rsidR="00DA5C19" w:rsidRPr="00200C8F" w:rsidRDefault="00743F44" w:rsidP="002D679E">
          <w:pPr>
            <w:pStyle w:val="Cabealho"/>
            <w:rPr>
              <w:sz w:val="22"/>
            </w:rPr>
          </w:pPr>
          <w:fldSimple w:instr=" SUBJECT   \* MERGEFORMAT ">
            <w:r w:rsidR="00DA5C19" w:rsidRPr="00200C8F">
              <w:rPr>
                <w:sz w:val="22"/>
              </w:rPr>
              <w:t>Nome do Projeto</w:t>
            </w:r>
          </w:fldSimple>
        </w:p>
      </w:tc>
      <w:tc>
        <w:tcPr>
          <w:tcW w:w="1956" w:type="dxa"/>
          <w:vMerge/>
          <w:vAlign w:val="center"/>
        </w:tcPr>
        <w:p w:rsidR="00DA5C19" w:rsidRPr="00A10908" w:rsidRDefault="00DA5C19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24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13CDB"/>
    <w:rsid w:val="000E2853"/>
    <w:rsid w:val="000E2DBD"/>
    <w:rsid w:val="00123D95"/>
    <w:rsid w:val="001344AD"/>
    <w:rsid w:val="00151586"/>
    <w:rsid w:val="001D497F"/>
    <w:rsid w:val="001F3D30"/>
    <w:rsid w:val="00200C8F"/>
    <w:rsid w:val="00260EE0"/>
    <w:rsid w:val="00274187"/>
    <w:rsid w:val="002D7A3C"/>
    <w:rsid w:val="00331443"/>
    <w:rsid w:val="00341B09"/>
    <w:rsid w:val="0034544C"/>
    <w:rsid w:val="003D377B"/>
    <w:rsid w:val="003F38DF"/>
    <w:rsid w:val="0042609D"/>
    <w:rsid w:val="00460C54"/>
    <w:rsid w:val="004B2855"/>
    <w:rsid w:val="004B60F1"/>
    <w:rsid w:val="004D46CC"/>
    <w:rsid w:val="004F380B"/>
    <w:rsid w:val="00513CDB"/>
    <w:rsid w:val="005165BF"/>
    <w:rsid w:val="00530E23"/>
    <w:rsid w:val="005546E1"/>
    <w:rsid w:val="0055540E"/>
    <w:rsid w:val="00585FF2"/>
    <w:rsid w:val="005D03B6"/>
    <w:rsid w:val="005E1593"/>
    <w:rsid w:val="005F487B"/>
    <w:rsid w:val="00603ACD"/>
    <w:rsid w:val="006419CA"/>
    <w:rsid w:val="00663704"/>
    <w:rsid w:val="006A233C"/>
    <w:rsid w:val="00743E89"/>
    <w:rsid w:val="00743F44"/>
    <w:rsid w:val="00746987"/>
    <w:rsid w:val="007A054B"/>
    <w:rsid w:val="008149F2"/>
    <w:rsid w:val="00824E1F"/>
    <w:rsid w:val="00833CE9"/>
    <w:rsid w:val="00842903"/>
    <w:rsid w:val="00871E89"/>
    <w:rsid w:val="008843C9"/>
    <w:rsid w:val="00926AF2"/>
    <w:rsid w:val="00930363"/>
    <w:rsid w:val="0093610E"/>
    <w:rsid w:val="00943259"/>
    <w:rsid w:val="00980543"/>
    <w:rsid w:val="009823D2"/>
    <w:rsid w:val="00A949AC"/>
    <w:rsid w:val="00AE1992"/>
    <w:rsid w:val="00AF15FC"/>
    <w:rsid w:val="00AF1638"/>
    <w:rsid w:val="00C330F0"/>
    <w:rsid w:val="00C52528"/>
    <w:rsid w:val="00CE2B3B"/>
    <w:rsid w:val="00D25390"/>
    <w:rsid w:val="00D37957"/>
    <w:rsid w:val="00D9735F"/>
    <w:rsid w:val="00DA5C19"/>
    <w:rsid w:val="00E34C15"/>
    <w:rsid w:val="00E42DC5"/>
    <w:rsid w:val="00E85A22"/>
    <w:rsid w:val="00F55A2D"/>
    <w:rsid w:val="00F56C97"/>
    <w:rsid w:val="00FB4073"/>
    <w:rsid w:val="00FB5A09"/>
    <w:rsid w:val="00FC2077"/>
    <w:rsid w:val="00FD4EFD"/>
    <w:rsid w:val="00FF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C8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DA5C19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DA5C19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200C8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200C8F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200C8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00C8F"/>
    <w:rPr>
      <w:rFonts w:ascii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30ED9D5DF74593986CAEFCBE9F1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5DF72-B62A-4CF2-9101-CF5EA1E0706C}"/>
      </w:docPartPr>
      <w:docPartBody>
        <w:p w:rsidR="00655A9D" w:rsidRDefault="00AE25C2">
          <w:r w:rsidRPr="00A36F6C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E25C2"/>
    <w:rsid w:val="002F7504"/>
    <w:rsid w:val="00494B79"/>
    <w:rsid w:val="00541B4D"/>
    <w:rsid w:val="00655A9D"/>
    <w:rsid w:val="007025EE"/>
    <w:rsid w:val="00AE2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5C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25C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de Trabalho</vt:lpstr>
    </vt:vector>
  </TitlesOfParts>
  <Company>PMO Escritório de Projetos</Company>
  <LinksUpToDate>false</LinksUpToDate>
  <CharactersWithSpaces>2359</CharactersWithSpaces>
  <SharedDoc>false</SharedDoc>
  <HyperlinkBase>http://escritoriodeprojetos.com.br/SharedFiles/Download.aspx?pageid=18&amp;mid=24&amp;fileid=73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de Trabalho</dc:title>
  <dc:subject>Nome do Projeto</dc:subject>
  <dc:creator>eduardo@escritoriodeprojetos.com.br</dc:creator>
  <cp:keywords>Template Gerenciamento de Projetos</cp:keywords>
  <cp:lastModifiedBy>Administrator</cp:lastModifiedBy>
  <cp:revision>3</cp:revision>
  <dcterms:created xsi:type="dcterms:W3CDTF">2015-04-26T17:07:00Z</dcterms:created>
  <dcterms:modified xsi:type="dcterms:W3CDTF">2015-04-26T17:09:00Z</dcterms:modified>
</cp:coreProperties>
</file>